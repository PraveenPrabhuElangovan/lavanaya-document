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84" w:rsidRDefault="00236B84">
      <w:r>
        <w:rPr>
          <w:noProof/>
          <w:lang w:eastAsia="en-IN"/>
        </w:rPr>
        <w:t xml:space="preserve">                                         </w:t>
      </w:r>
      <w:r>
        <w:rPr>
          <w:noProof/>
          <w:lang w:eastAsia="en-IN"/>
        </w:rPr>
        <w:drawing>
          <wp:inline distT="0" distB="0" distL="0" distR="0">
            <wp:extent cx="2266950" cy="2019300"/>
            <wp:effectExtent l="0" t="0" r="0" b="0"/>
            <wp:docPr id="1" name="Picture 1" descr="C:\Users\161179\AppData\Local\Microsoft\Windows\INetCache\Content.MSO\7D13C3C9.tmp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1179\AppData\Local\Microsoft\Windows\INetCache\Content.MSO\7D13C3C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AE27DA" w:rsidRDefault="00236B84">
      <w:r>
        <w:tab/>
      </w:r>
      <w:r>
        <w:tab/>
      </w:r>
      <w:r>
        <w:rPr>
          <w:noProof/>
          <w:color w:val="0000FF"/>
          <w:lang w:eastAsia="en-IN"/>
        </w:rPr>
        <w:drawing>
          <wp:inline distT="0" distB="0" distL="0" distR="0">
            <wp:extent cx="2733675" cy="2733675"/>
            <wp:effectExtent l="0" t="0" r="9525" b="9525"/>
            <wp:docPr id="2" name="Picture 2" descr="Image result for Picture for readi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Picture for readi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84" w:rsidRDefault="00236B84"/>
    <w:p w:rsidR="00236B84" w:rsidRDefault="00236B84">
      <w:r>
        <w:rPr>
          <w:noProof/>
          <w:lang w:eastAsia="en-IN"/>
        </w:rPr>
        <w:drawing>
          <wp:inline distT="0" distB="0" distL="0" distR="0">
            <wp:extent cx="2305050" cy="1981200"/>
            <wp:effectExtent l="0" t="0" r="0" b="0"/>
            <wp:docPr id="3" name="Picture 3" descr="C:\Users\161179\AppData\Local\Microsoft\Windows\INetCache\Content.MSO\E4C990B4.tmp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61179\AppData\Local\Microsoft\Windows\INetCache\Content.MSO\E4C990B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84" w:rsidRDefault="00236B84"/>
    <w:p w:rsidR="00236B84" w:rsidRDefault="00236B84">
      <w:r>
        <w:rPr>
          <w:rFonts w:ascii="Arial" w:hAnsi="Arial" w:cs="Arial"/>
          <w:noProof/>
          <w:color w:val="0000FF"/>
          <w:sz w:val="27"/>
          <w:szCs w:val="27"/>
          <w:shd w:val="clear" w:color="auto" w:fill="FFFFFF"/>
          <w:lang w:eastAsia="en-IN"/>
        </w:rPr>
        <w:drawing>
          <wp:inline distT="0" distB="0" distL="0" distR="0">
            <wp:extent cx="1752600" cy="2609850"/>
            <wp:effectExtent l="0" t="0" r="0" b="0"/>
            <wp:docPr id="4" name="Picture 4" descr="Image result for Clip art Picture for smili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lip art Picture for smili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84" w:rsidRDefault="00236B84"/>
    <w:p w:rsidR="00236B84" w:rsidRDefault="00236B84">
      <w:r>
        <w:rPr>
          <w:noProof/>
          <w:lang w:eastAsia="en-IN"/>
        </w:rPr>
        <w:drawing>
          <wp:inline distT="0" distB="0" distL="0" distR="0">
            <wp:extent cx="1971675" cy="2314575"/>
            <wp:effectExtent l="0" t="0" r="9525" b="9525"/>
            <wp:docPr id="5" name="Picture 5" descr="C:\Users\161179\AppData\Local\Microsoft\Windows\INetCache\Content.MSO\6F9E037B.tmp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61179\AppData\Local\Microsoft\Windows\INetCache\Content.MSO\6F9E037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84" w:rsidRDefault="00236B84"/>
    <w:p w:rsidR="00236B84" w:rsidRDefault="00236B84">
      <w:r>
        <w:rPr>
          <w:rFonts w:ascii="Arial" w:hAnsi="Arial" w:cs="Arial"/>
          <w:noProof/>
          <w:color w:val="0000FF"/>
          <w:sz w:val="27"/>
          <w:szCs w:val="27"/>
          <w:shd w:val="clear" w:color="auto" w:fill="FFFFFF"/>
          <w:lang w:eastAsia="en-IN"/>
        </w:rPr>
        <w:drawing>
          <wp:inline distT="0" distB="0" distL="0" distR="0">
            <wp:extent cx="1676400" cy="2724150"/>
            <wp:effectExtent l="0" t="0" r="0" b="0"/>
            <wp:docPr id="6" name="Picture 6" descr="Image result for Clip art Picture for danci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Clip art Picture for danci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84" w:rsidRDefault="00236B84"/>
    <w:p w:rsidR="00236B84" w:rsidRDefault="00236B84">
      <w:r>
        <w:rPr>
          <w:rFonts w:ascii="Arial" w:hAnsi="Arial" w:cs="Arial"/>
          <w:noProof/>
          <w:color w:val="0000FF"/>
          <w:sz w:val="27"/>
          <w:szCs w:val="27"/>
          <w:shd w:val="clear" w:color="auto" w:fill="FFFFFF"/>
          <w:lang w:eastAsia="en-IN"/>
        </w:rPr>
        <w:drawing>
          <wp:inline distT="0" distB="0" distL="0" distR="0">
            <wp:extent cx="1905000" cy="1905000"/>
            <wp:effectExtent l="0" t="0" r="0" b="0"/>
            <wp:docPr id="7" name="Picture 7" descr="Image result for Clip art Picture for sitti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Clip art Picture for sitti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84" w:rsidRDefault="00236B84"/>
    <w:p w:rsidR="00236B84" w:rsidRDefault="00236B84">
      <w:r>
        <w:rPr>
          <w:noProof/>
          <w:lang w:eastAsia="en-IN"/>
        </w:rPr>
        <w:drawing>
          <wp:inline distT="0" distB="0" distL="0" distR="0">
            <wp:extent cx="2143125" cy="2143125"/>
            <wp:effectExtent l="0" t="0" r="9525" b="9525"/>
            <wp:docPr id="8" name="Picture 8" descr="C:\Users\161179\AppData\Local\Microsoft\Windows\INetCache\Content.MSO\8C61C2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61179\AppData\Local\Microsoft\Windows\INetCache\Content.MSO\8C61C2F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84" w:rsidRDefault="00236B84"/>
    <w:p w:rsidR="00236B84" w:rsidRDefault="00236B84">
      <w:r>
        <w:rPr>
          <w:noProof/>
          <w:lang w:eastAsia="en-IN"/>
        </w:rPr>
        <w:drawing>
          <wp:inline distT="0" distB="0" distL="0" distR="0">
            <wp:extent cx="3724275" cy="1228725"/>
            <wp:effectExtent l="0" t="0" r="9525" b="9525"/>
            <wp:docPr id="9" name="Picture 9" descr="C:\Users\161179\AppData\Local\Microsoft\Windows\INetCache\Content.MSO\A5BBDF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61179\AppData\Local\Microsoft\Windows\INetCache\Content.MSO\A5BBDF1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84" w:rsidRDefault="00236B84"/>
    <w:p w:rsidR="00236B84" w:rsidRDefault="00236B84">
      <w:r>
        <w:rPr>
          <w:noProof/>
          <w:lang w:eastAsia="en-IN"/>
        </w:rPr>
        <w:drawing>
          <wp:inline distT="0" distB="0" distL="0" distR="0">
            <wp:extent cx="2400300" cy="1905000"/>
            <wp:effectExtent l="0" t="0" r="0" b="0"/>
            <wp:docPr id="10" name="Picture 10" descr="C:\Users\161179\AppData\Local\Microsoft\Windows\INetCache\Content.MSO\56A61C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61179\AppData\Local\Microsoft\Windows\INetCache\Content.MSO\56A61C3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84" w:rsidRDefault="00236B84"/>
    <w:p w:rsidR="00236B84" w:rsidRDefault="00236B84">
      <w:r>
        <w:rPr>
          <w:noProof/>
          <w:lang w:eastAsia="en-IN"/>
        </w:rPr>
        <w:drawing>
          <wp:inline distT="0" distB="0" distL="0" distR="0">
            <wp:extent cx="2066925" cy="2152650"/>
            <wp:effectExtent l="0" t="0" r="9525" b="0"/>
            <wp:docPr id="11" name="Picture 11" descr="C:\Users\161179\AppData\Local\Microsoft\Windows\INetCache\Content.MSO\A60C57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161179\AppData\Local\Microsoft\Windows\INetCache\Content.MSO\A60C57B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84" w:rsidRDefault="00236B84"/>
    <w:p w:rsidR="00236B84" w:rsidRDefault="00236B84">
      <w:r>
        <w:rPr>
          <w:noProof/>
          <w:lang w:eastAsia="en-IN"/>
        </w:rPr>
        <w:drawing>
          <wp:inline distT="0" distB="0" distL="0" distR="0">
            <wp:extent cx="1533525" cy="2971800"/>
            <wp:effectExtent l="0" t="0" r="9525" b="0"/>
            <wp:docPr id="12" name="Picture 12" descr="C:\Users\161179\AppData\Local\Microsoft\Windows\INetCache\Content.MSO\DD3DCB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61179\AppData\Local\Microsoft\Windows\INetCache\Content.MSO\DD3DCB2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84" w:rsidRDefault="00236B84"/>
    <w:p w:rsidR="00236B84" w:rsidRDefault="00236B84">
      <w:r>
        <w:rPr>
          <w:rFonts w:ascii="Arial" w:hAnsi="Arial" w:cs="Arial"/>
          <w:noProof/>
          <w:color w:val="0000FF"/>
          <w:sz w:val="27"/>
          <w:szCs w:val="27"/>
          <w:shd w:val="clear" w:color="auto" w:fill="FFFFFF"/>
          <w:lang w:eastAsia="en-IN"/>
        </w:rPr>
        <w:drawing>
          <wp:inline distT="0" distB="0" distL="0" distR="0">
            <wp:extent cx="2162175" cy="2114550"/>
            <wp:effectExtent l="0" t="0" r="9525" b="0"/>
            <wp:docPr id="13" name="Picture 13" descr="Image result for Clip art Picture for eati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Clip art Picture for eati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84" w:rsidRDefault="00236B84"/>
    <w:p w:rsidR="00236B84" w:rsidRDefault="00236B84">
      <w:r>
        <w:rPr>
          <w:noProof/>
          <w:lang w:eastAsia="en-IN"/>
        </w:rPr>
        <w:drawing>
          <wp:inline distT="0" distB="0" distL="0" distR="0">
            <wp:extent cx="2257425" cy="2028825"/>
            <wp:effectExtent l="0" t="0" r="9525" b="9525"/>
            <wp:docPr id="14" name="Picture 14" descr="C:\Users\161179\AppData\Local\Microsoft\Windows\INetCache\Content.MSO\579FDB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61179\AppData\Local\Microsoft\Windows\INetCache\Content.MSO\579FDB12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84"/>
    <w:rsid w:val="00236B84"/>
    <w:rsid w:val="008A3F54"/>
    <w:rsid w:val="00A5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4D0E"/>
  <w15:chartTrackingRefBased/>
  <w15:docId w15:val="{5179A6B3-A5DE-4E05-9C08-C700BB31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in/url?sa=i&amp;rct=j&amp;q=&amp;esrc=s&amp;source=images&amp;cd=&amp;cad=rja&amp;uact=8&amp;ved=2ahUKEwjT1_PHgq_hAhVJAHIKHYBHDmUQjRx6BAgBEAU&amp;url=http%3A%2F%2Fwww.google.co.in%2Furl%3Fsa%3Di%26rct%3Dj%26q%3D%26esrc%3Ds%26source%3Dimages%26cd%3D%26ved%3D%26url%3Dhttp%253A%252F%252Fdiysolarpanelsv.com%252Fdrink-water-clipart.html%26psig%3DAOvVaw3iWwbBdnBQy8vgojXKxgqG%26ust%3D1554212379825325&amp;psig=AOvVaw3iWwbBdnBQy8vgojXKxgqG&amp;ust=1554212379825325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hyperlink" Target="https://www.google.co.in/url?sa=i&amp;rct=j&amp;q=&amp;esrc=s&amp;source=images&amp;cd=&amp;ved=&amp;url=https%3A%2F%2Fwww.istockphoto.com%2Fillustrations%2Fboy-singing&amp;psig=AOvVaw1_fpeodw1HxLPGM2rr_PXW&amp;ust=1554212477739691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hyperlink" Target="https://www.google.co.in/imgres?imgurl=https%3A%2F%2Fimages.cdn3.stockunlimited.net%2Fclipart%2Fboy-raising-hand_1427045.jpg&amp;imgrefurl=https%3A%2F%2Fwww.stockunlimited.com%2Fsimilar%2F1285912.html&amp;docid=-6qTQtLOedTC8M&amp;tbnid=rSaEf_B-RnWeUM%3A&amp;vet=10ahUKEwjH_euHg6_hAhVRfSsKHX8UAfYQMwhxKCYwJg..i&amp;w=200&amp;h=200&amp;bih=660&amp;biw=1366&amp;q=Clip%20art%20Picture%20for%20sitting&amp;ved=0ahUKEwjH_euHg6_hAhVRfSsKHX8UAfYQMwhxKCYwJg&amp;iact=mrc&amp;uact=8" TargetMode="External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://www.google.co.in/url?sa=i&amp;rct=j&amp;q=&amp;esrc=s&amp;source=images&amp;cd=&amp;cad=rja&amp;uact=8&amp;ved=2ahUKEwio0o2Fgq_hAhXGT30KHda9BMcQjRx6BAgBEAU&amp;url=http%3A%2F%2Fwww.attachmax.com%2F18%2FpostXVII%2Fboy-reading-books-clipart.html%2Fcartoon-boy-reading-clipart-reading-book-cartoon-miami-regarding-boy-reading-books-clipart-2&amp;psig=AOvVaw36OkCWPJ0yKLQiLoUjNNmW&amp;ust=1554212256014976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s://www.google.co.in/imgres?imgurl=https%3A%2F%2Fmedia.istockphoto.com%2Fvectors%2Fthanksgiving-dinner-family-dinner-vector-id507874134%3Fk%3D6%26m%3D507874134%26s%3D612x612%26w%3D0%26h%3DiVs0y4I10pXsL-hWLhbI6uirsIoa_51dsT_5TZ0UMN8%3D&amp;imgrefurl=https%3A%2F%2Fwww.istockphoto.com%2Fillustrations%2Fdining-table&amp;docid=JcjyUEzc9EJuBM&amp;tbnid=SdSJ3pGEKml65M%3A&amp;vet=10ahUKEwiD74z1g6_hAhXCXisKHcZmC_0QMwhnKB0wHQ..i&amp;w=612&amp;h=601&amp;bih=660&amp;biw=1366&amp;q=Clip%20art%20Picture%20for%20eating&amp;ved=0ahUKEwiD74z1g6_hAhXCXisKHcZmC_0QMwhnKB0wHQ&amp;iact=mrc&amp;uact=8" TargetMode="External"/><Relationship Id="rId10" Type="http://schemas.openxmlformats.org/officeDocument/2006/relationships/hyperlink" Target="https://www.google.co.in/imgres?imgurl=http%3A%2F%2Fwww.amisvegetarian.com%2Fwp-content%2Fuploads%2F2018%2F09%2Fboy-clipart-smiling-boy-boy-clipart-boy-smile-png-image-and-clipart-for-free-music-clipart.jpg&amp;imgrefurl=http%3A%2F%2Fwww.amisvegetarian.com%2Fboy-clipart-house-clipart%2Fboy-clipart-smiling-boy-boy-clipart-boy-smile-png-image-and-clipart-for-free-music-clipart%2F&amp;docid=MDKVhrws5tD-SM&amp;tbnid=6jmgOw9NXRAZXM%3A&amp;vet=10ahUKEwjmirTRgq_hAhWIYysKHYiCDU4QMwhqKB8wHw..i&amp;w=536&amp;h=800&amp;bih=660&amp;biw=1366&amp;q=Clip%20art%20Picture%20for%20smiling&amp;ved=0ahUKEwjmirTRgq_hAhWIYysKHYiCDU4QMwhqKB8wHw&amp;iact=mrc&amp;uact=8" TargetMode="External"/><Relationship Id="rId19" Type="http://schemas.openxmlformats.org/officeDocument/2006/relationships/image" Target="media/image9.jpeg"/><Relationship Id="rId4" Type="http://schemas.openxmlformats.org/officeDocument/2006/relationships/hyperlink" Target="https://www.google.co.in/url?sa=i&amp;rct=j&amp;q=&amp;esrc=s&amp;source=images&amp;cd=&amp;ved=2ahUKEwi8xvjnga_hAhVGU30KHb6xAzAQjRx6BAgBEAU&amp;url=https%3A%2F%2Fwww.123rf.com%2Fphoto_14709538_child-write.html&amp;psig=AOvVaw3CE_o3rTgeg8td3L9nMWeI&amp;ust=1554211616645820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www.google.co.in/imgres?imgurl=https%3A%2F%2Funixtitan.net%2Fimages%2Fballerina-clipart-dance-practice-1.png&amp;imgrefurl=https%3A%2F%2Funixtitan.net%2Fexplore%2Fballet-dancer-clipart%2F&amp;docid=NAzXzAZiHHD40M&amp;tbnid=3kza_RNjeiJs8M%3A&amp;vet=10ahUKEwjY9KDxgq_hAhVTWX0KHWtkAj4QMwipAShjMGM..i&amp;w=1447&amp;h=2347&amp;bih=660&amp;biw=1366&amp;q=Clip%20art%20Picture%20for%20dancing&amp;ved=0ahUKEwjY9KDxgq_hAhVTWX0KHWtkAj4QMwipAShjMGM&amp;iact=mrc&amp;uact=8" TargetMode="External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CA8268E8</Template>
  <TotalTime>11</TotalTime>
  <Pages>5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Lavanya (Cognizant)</dc:creator>
  <cp:keywords/>
  <dc:description/>
  <cp:lastModifiedBy>C, Lavanya (Cognizant)</cp:lastModifiedBy>
  <cp:revision>1</cp:revision>
  <dcterms:created xsi:type="dcterms:W3CDTF">2019-04-01T13:37:00Z</dcterms:created>
  <dcterms:modified xsi:type="dcterms:W3CDTF">2019-04-01T13:48:00Z</dcterms:modified>
</cp:coreProperties>
</file>