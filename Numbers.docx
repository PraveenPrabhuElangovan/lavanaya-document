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DA" w:rsidRPr="00BC12A3" w:rsidRDefault="00BC12A3" w:rsidP="00BC12A3">
      <w:pPr>
        <w:jc w:val="center"/>
        <w:rPr>
          <w:rFonts w:cstheme="minorHAnsi"/>
          <w:sz w:val="200"/>
          <w:szCs w:val="144"/>
        </w:rPr>
      </w:pPr>
      <w:r w:rsidRPr="00BC12A3">
        <w:rPr>
          <w:rFonts w:cstheme="minorHAnsi"/>
          <w:sz w:val="200"/>
          <w:szCs w:val="144"/>
        </w:rPr>
        <w:t>1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 w:rsidRPr="00BC12A3">
        <w:rPr>
          <w:rFonts w:cstheme="minorHAnsi"/>
          <w:sz w:val="200"/>
          <w:szCs w:val="144"/>
        </w:rPr>
        <w:t>2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t>3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t>4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t>5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lastRenderedPageBreak/>
        <w:t>6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t>7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t>8</w:t>
      </w:r>
    </w:p>
    <w:p w:rsidR="00BC12A3" w:rsidRDefault="00BC12A3" w:rsidP="00BC12A3">
      <w:pPr>
        <w:jc w:val="center"/>
        <w:rPr>
          <w:rFonts w:cstheme="minorHAnsi"/>
          <w:sz w:val="200"/>
          <w:szCs w:val="144"/>
        </w:rPr>
      </w:pPr>
      <w:bookmarkStart w:id="0" w:name="_GoBack"/>
      <w:bookmarkEnd w:id="0"/>
      <w:r>
        <w:rPr>
          <w:rFonts w:cstheme="minorHAnsi"/>
          <w:sz w:val="200"/>
          <w:szCs w:val="144"/>
        </w:rPr>
        <w:t>9</w:t>
      </w:r>
    </w:p>
    <w:p w:rsidR="00BC12A3" w:rsidRPr="00BC12A3" w:rsidRDefault="00BC12A3" w:rsidP="00BC12A3">
      <w:pPr>
        <w:jc w:val="center"/>
        <w:rPr>
          <w:rFonts w:cstheme="minorHAnsi"/>
          <w:sz w:val="200"/>
          <w:szCs w:val="144"/>
        </w:rPr>
      </w:pPr>
      <w:r>
        <w:rPr>
          <w:rFonts w:cstheme="minorHAnsi"/>
          <w:sz w:val="200"/>
          <w:szCs w:val="144"/>
        </w:rPr>
        <w:t>10</w:t>
      </w:r>
    </w:p>
    <w:p w:rsidR="00BC12A3" w:rsidRDefault="00BC12A3"/>
    <w:sectPr w:rsidR="00BC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A3"/>
    <w:rsid w:val="008A3F54"/>
    <w:rsid w:val="00A50D24"/>
    <w:rsid w:val="00B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40F"/>
  <w15:chartTrackingRefBased/>
  <w15:docId w15:val="{9FAA7206-7969-476B-805C-21586CE2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5DFAA700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Lavanya (Cognizant)</dc:creator>
  <cp:keywords/>
  <dc:description/>
  <cp:lastModifiedBy>C, Lavanya (Cognizant)</cp:lastModifiedBy>
  <cp:revision>1</cp:revision>
  <dcterms:created xsi:type="dcterms:W3CDTF">2019-04-01T13:52:00Z</dcterms:created>
  <dcterms:modified xsi:type="dcterms:W3CDTF">2019-04-01T13:53:00Z</dcterms:modified>
</cp:coreProperties>
</file>